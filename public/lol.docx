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02134" w14:textId="77777777" w:rsidR="00D4390F" w:rsidRPr="00D4390F" w:rsidRDefault="00D4390F" w:rsidP="00D4390F">
      <w:pPr>
        <w:pStyle w:val="Heading1"/>
        <w:spacing w:before="0" w:after="0" w:line="240" w:lineRule="auto"/>
        <w:jc w:val="center"/>
        <w:rPr>
          <w:color w:val="auto"/>
        </w:rPr>
      </w:pPr>
      <w:r w:rsidRPr="00D4390F">
        <w:rPr>
          <w:color w:val="auto"/>
        </w:rPr>
        <w:t>Yukash Sivaraj</w:t>
      </w:r>
    </w:p>
    <w:p w14:paraId="35C6F8E0" w14:textId="76F65DF9" w:rsidR="00D4390F" w:rsidRPr="00D4390F" w:rsidRDefault="00D4390F" w:rsidP="009B0887">
      <w:pPr>
        <w:spacing w:after="0" w:line="240" w:lineRule="auto"/>
        <w:jc w:val="center"/>
        <w:rPr>
          <w:b/>
          <w:bCs/>
        </w:rPr>
      </w:pPr>
      <w:r>
        <w:t>0</w:t>
      </w:r>
      <w:r w:rsidRPr="00D4390F">
        <w:t>431106869</w:t>
      </w:r>
      <w:r>
        <w:rPr>
          <w:b/>
          <w:bCs/>
        </w:rPr>
        <w:t xml:space="preserve"> | </w:t>
      </w:r>
      <w:r w:rsidRPr="00D4390F">
        <w:t>sivarajyukash@gmail.com</w:t>
      </w:r>
      <w:r>
        <w:rPr>
          <w:b/>
          <w:bCs/>
        </w:rPr>
        <w:t xml:space="preserve"> | </w:t>
      </w:r>
      <w:r w:rsidRPr="00D4390F">
        <w:t>Melbourne, VIC</w:t>
      </w:r>
      <w:r w:rsidR="009B0887">
        <w:t xml:space="preserve"> | </w:t>
      </w:r>
      <w:r w:rsidRPr="00D4390F">
        <w:rPr>
          <w:b/>
          <w:bCs/>
        </w:rPr>
        <w:t>GitHub:</w:t>
      </w:r>
      <w:r w:rsidRPr="00D4390F">
        <w:t xml:space="preserve"> </w:t>
      </w:r>
      <w:hyperlink r:id="rId5" w:history="1">
        <w:proofErr w:type="spellStart"/>
        <w:r w:rsidRPr="00D4390F">
          <w:rPr>
            <w:rStyle w:val="Hyperlink"/>
          </w:rPr>
          <w:t>YSPlop</w:t>
        </w:r>
        <w:proofErr w:type="spellEnd"/>
      </w:hyperlink>
      <w:r w:rsidR="009B0887">
        <w:t xml:space="preserve"> | </w:t>
      </w:r>
      <w:r w:rsidRPr="00D4390F">
        <w:rPr>
          <w:b/>
          <w:bCs/>
        </w:rPr>
        <w:t>LinkedIn:</w:t>
      </w:r>
      <w:r w:rsidRPr="00D4390F">
        <w:t xml:space="preserve"> </w:t>
      </w:r>
      <w:hyperlink r:id="rId6" w:history="1">
        <w:r w:rsidRPr="00D4390F">
          <w:rPr>
            <w:rStyle w:val="Hyperlink"/>
          </w:rPr>
          <w:t>Yukash Sivaraj</w:t>
        </w:r>
      </w:hyperlink>
    </w:p>
    <w:p w14:paraId="2D46725B" w14:textId="77777777" w:rsidR="00D4390F" w:rsidRPr="00D4390F" w:rsidRDefault="009E584C" w:rsidP="00D4390F">
      <w:pPr>
        <w:spacing w:after="0" w:line="240" w:lineRule="auto"/>
      </w:pPr>
      <w:r>
        <w:rPr>
          <w:noProof/>
        </w:rPr>
        <w:pict w14:anchorId="3AE23C9E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029DE3C1" w14:textId="77777777" w:rsidR="00D4390F" w:rsidRPr="00D4390F" w:rsidRDefault="00D4390F" w:rsidP="00D4390F">
      <w:pPr>
        <w:spacing w:after="0" w:line="240" w:lineRule="auto"/>
        <w:rPr>
          <w:b/>
          <w:bCs/>
        </w:rPr>
      </w:pPr>
      <w:r w:rsidRPr="00D4390F">
        <w:rPr>
          <w:b/>
          <w:bCs/>
        </w:rPr>
        <w:t>Professional Summary</w:t>
      </w:r>
    </w:p>
    <w:p w14:paraId="2353460E" w14:textId="1556FFFF" w:rsidR="00D4390F" w:rsidRPr="00D4390F" w:rsidRDefault="00F335B2" w:rsidP="00D4390F">
      <w:pPr>
        <w:spacing w:after="0" w:line="240" w:lineRule="auto"/>
      </w:pPr>
      <w:r w:rsidRPr="00F335B2">
        <w:t>Aspiring software developer with strong proficiency in object-oriented programming and a passion for learning new technologies. Skilled in both frontend and backend development, with hands-on experience in agile environments. Eager to contribute to Medical-Objects by developing innovative solutions and enhancing healthcare software applications.</w:t>
      </w:r>
      <w:r w:rsidR="009E584C">
        <w:rPr>
          <w:noProof/>
        </w:rPr>
        <w:pict w14:anchorId="143C4D05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4CB35C94" w14:textId="77777777" w:rsidR="00D4390F" w:rsidRPr="00D4390F" w:rsidRDefault="00D4390F" w:rsidP="00D4390F">
      <w:pPr>
        <w:spacing w:after="0" w:line="240" w:lineRule="auto"/>
        <w:rPr>
          <w:b/>
          <w:bCs/>
        </w:rPr>
      </w:pPr>
      <w:r w:rsidRPr="00D4390F">
        <w:rPr>
          <w:b/>
          <w:bCs/>
        </w:rPr>
        <w:t>Work Experience</w:t>
      </w:r>
    </w:p>
    <w:p w14:paraId="17F37D46" w14:textId="1E8294BA" w:rsidR="00D4390F" w:rsidRPr="00D4390F" w:rsidRDefault="002F2441" w:rsidP="00D4390F">
      <w:pPr>
        <w:spacing w:after="0" w:line="240" w:lineRule="auto"/>
      </w:pPr>
      <w:r>
        <w:rPr>
          <w:b/>
          <w:bCs/>
        </w:rPr>
        <w:t xml:space="preserve">Software </w:t>
      </w:r>
      <w:r w:rsidR="00D4390F" w:rsidRPr="00D4390F">
        <w:rPr>
          <w:b/>
          <w:bCs/>
        </w:rPr>
        <w:t>Developer</w:t>
      </w:r>
      <w:r w:rsidR="00D4390F">
        <w:t xml:space="preserve"> |</w:t>
      </w:r>
      <w:r w:rsidRPr="002F2441">
        <w:rPr>
          <w:i/>
          <w:iCs/>
        </w:rPr>
        <w:t>Contract</w:t>
      </w:r>
      <w:r>
        <w:t>|</w:t>
      </w:r>
      <w:r w:rsidR="00D4390F">
        <w:t xml:space="preserve"> </w:t>
      </w:r>
      <w:r w:rsidR="00D4390F" w:rsidRPr="00D4390F">
        <w:rPr>
          <w:i/>
          <w:iCs/>
        </w:rPr>
        <w:t>PS Design Studio</w:t>
      </w:r>
      <w:r w:rsidR="00D4390F">
        <w:t xml:space="preserve"> | </w:t>
      </w:r>
      <w:r w:rsidR="00D4390F" w:rsidRPr="00D4390F">
        <w:t xml:space="preserve">May 2024 </w:t>
      </w:r>
      <w:r w:rsidR="00867289">
        <w:t>–</w:t>
      </w:r>
      <w:r w:rsidR="00D4390F" w:rsidRPr="00D4390F">
        <w:t xml:space="preserve"> </w:t>
      </w:r>
      <w:r w:rsidR="004854C0">
        <w:t>August</w:t>
      </w:r>
      <w:r w:rsidR="00867289">
        <w:t xml:space="preserve"> 2024</w:t>
      </w:r>
    </w:p>
    <w:p w14:paraId="7319A24B" w14:textId="77777777" w:rsidR="00D4390F" w:rsidRPr="00D4390F" w:rsidRDefault="00D4390F" w:rsidP="00D4390F">
      <w:pPr>
        <w:numPr>
          <w:ilvl w:val="0"/>
          <w:numId w:val="2"/>
        </w:numPr>
        <w:spacing w:after="0" w:line="240" w:lineRule="auto"/>
      </w:pPr>
      <w:r w:rsidRPr="00D4390F">
        <w:t xml:space="preserve">Developed a comprehensive 7-site web application using </w:t>
      </w:r>
      <w:proofErr w:type="spellStart"/>
      <w:r w:rsidRPr="00D4390F">
        <w:t>Statamic's</w:t>
      </w:r>
      <w:proofErr w:type="spellEnd"/>
      <w:r w:rsidRPr="00D4390F">
        <w:t xml:space="preserve"> multi-site feature, employing Antlers HTML, Tailwind CSS, JavaScript, and PHP to ensure responsiveness and client satisfaction.</w:t>
      </w:r>
    </w:p>
    <w:p w14:paraId="2E89D482" w14:textId="103A3548" w:rsidR="00805361" w:rsidRDefault="00D4390F" w:rsidP="00D4390F">
      <w:pPr>
        <w:numPr>
          <w:ilvl w:val="0"/>
          <w:numId w:val="2"/>
        </w:numPr>
        <w:spacing w:after="0" w:line="240" w:lineRule="auto"/>
      </w:pPr>
      <w:r w:rsidRPr="00D4390F">
        <w:t xml:space="preserve">Designed and implemented frontend components and custom APIs for a large-scale site, integrating data from Runway and </w:t>
      </w:r>
      <w:proofErr w:type="spellStart"/>
      <w:r w:rsidRPr="00D4390F">
        <w:t>Statamic</w:t>
      </w:r>
      <w:proofErr w:type="spellEnd"/>
      <w:r w:rsidRPr="00D4390F">
        <w:t xml:space="preserve"> CMS using Vue.js</w:t>
      </w:r>
      <w:r w:rsidR="00805361">
        <w:t xml:space="preserve"> + Nuxt.js</w:t>
      </w:r>
      <w:r w:rsidRPr="00D4390F">
        <w:t>, Tailwind CSS,</w:t>
      </w:r>
      <w:r w:rsidR="004854C0">
        <w:t xml:space="preserve"> PHP</w:t>
      </w:r>
      <w:r w:rsidRPr="00D4390F">
        <w:t xml:space="preserve"> and the Laravel tech stack.</w:t>
      </w:r>
    </w:p>
    <w:p w14:paraId="2C1B6C9C" w14:textId="77777777" w:rsidR="00805361" w:rsidRDefault="00805361" w:rsidP="00D4390F">
      <w:pPr>
        <w:numPr>
          <w:ilvl w:val="0"/>
          <w:numId w:val="2"/>
        </w:numPr>
        <w:spacing w:after="0" w:line="240" w:lineRule="auto"/>
      </w:pPr>
      <w:r w:rsidRPr="00805361">
        <w:t>Reengineered a Laravel Nova database, seamlessly integrating data from Runway, optimizing MySQL queries, and reducing database complexity by nearly 50%.</w:t>
      </w:r>
    </w:p>
    <w:p w14:paraId="418B5395" w14:textId="33227876" w:rsidR="00D4390F" w:rsidRPr="00D4390F" w:rsidRDefault="00D4390F" w:rsidP="00805361">
      <w:pPr>
        <w:spacing w:after="0" w:line="240" w:lineRule="auto"/>
      </w:pPr>
      <w:r w:rsidRPr="00D4390F">
        <w:rPr>
          <w:b/>
          <w:bCs/>
        </w:rPr>
        <w:t>Software Engineer Intern</w:t>
      </w:r>
      <w:r>
        <w:t xml:space="preserve"> | </w:t>
      </w:r>
      <w:proofErr w:type="spellStart"/>
      <w:r w:rsidRPr="00D4390F">
        <w:rPr>
          <w:i/>
          <w:iCs/>
        </w:rPr>
        <w:t>SideChef</w:t>
      </w:r>
      <w:proofErr w:type="spellEnd"/>
      <w:r>
        <w:t xml:space="preserve"> | </w:t>
      </w:r>
      <w:r w:rsidRPr="00D4390F">
        <w:t>February 2024 - May 2024</w:t>
      </w:r>
    </w:p>
    <w:p w14:paraId="19125A37" w14:textId="77777777" w:rsidR="00D4390F" w:rsidRPr="00D4390F" w:rsidRDefault="00D4390F" w:rsidP="00D4390F">
      <w:pPr>
        <w:numPr>
          <w:ilvl w:val="0"/>
          <w:numId w:val="3"/>
        </w:numPr>
        <w:spacing w:after="0" w:line="240" w:lineRule="auto"/>
      </w:pPr>
      <w:r w:rsidRPr="00D4390F">
        <w:t>Completed 220+ test case automation for the company's web and mobile applications using Playwright, TypeScript, WebDriver IO, Appium, Android Studio, and Xcode.</w:t>
      </w:r>
    </w:p>
    <w:p w14:paraId="701BB6B6" w14:textId="77777777" w:rsidR="00D4390F" w:rsidRPr="00D4390F" w:rsidRDefault="00D4390F" w:rsidP="00D4390F">
      <w:pPr>
        <w:numPr>
          <w:ilvl w:val="0"/>
          <w:numId w:val="3"/>
        </w:numPr>
        <w:spacing w:after="0" w:line="240" w:lineRule="auto"/>
      </w:pPr>
      <w:r w:rsidRPr="00D4390F">
        <w:t>Developed solutions using Gemini (Vertex AI) and Claude 3 to enhance website usability.</w:t>
      </w:r>
    </w:p>
    <w:p w14:paraId="723D4FF0" w14:textId="77777777" w:rsidR="00D4390F" w:rsidRPr="00D4390F" w:rsidRDefault="00D4390F" w:rsidP="00D4390F">
      <w:pPr>
        <w:numPr>
          <w:ilvl w:val="0"/>
          <w:numId w:val="3"/>
        </w:numPr>
        <w:spacing w:after="0" w:line="240" w:lineRule="auto"/>
      </w:pPr>
      <w:r w:rsidRPr="00D4390F">
        <w:t>Collaborated with a diverse 7-person agile team based in China.</w:t>
      </w:r>
    </w:p>
    <w:p w14:paraId="353092B7" w14:textId="3EE8A783" w:rsidR="00D4390F" w:rsidRPr="00D4390F" w:rsidRDefault="00D4390F" w:rsidP="00D4390F">
      <w:pPr>
        <w:spacing w:after="0" w:line="240" w:lineRule="auto"/>
      </w:pPr>
      <w:r w:rsidRPr="00D4390F">
        <w:rPr>
          <w:b/>
          <w:bCs/>
        </w:rPr>
        <w:t>Project Supervisor/Tutor</w:t>
      </w:r>
      <w:r>
        <w:t xml:space="preserve"> | </w:t>
      </w:r>
      <w:r w:rsidRPr="00D4390F">
        <w:rPr>
          <w:i/>
          <w:iCs/>
        </w:rPr>
        <w:t>The University of Melbourne</w:t>
      </w:r>
      <w:r>
        <w:t xml:space="preserve"> | </w:t>
      </w:r>
      <w:r w:rsidRPr="00D4390F">
        <w:t>February 2024 - May 2024</w:t>
      </w:r>
    </w:p>
    <w:p w14:paraId="237938F2" w14:textId="77777777" w:rsidR="00D4390F" w:rsidRPr="00D4390F" w:rsidRDefault="00D4390F" w:rsidP="00D4390F">
      <w:pPr>
        <w:numPr>
          <w:ilvl w:val="0"/>
          <w:numId w:val="4"/>
        </w:numPr>
        <w:spacing w:after="0" w:line="240" w:lineRule="auto"/>
      </w:pPr>
      <w:r w:rsidRPr="00D4390F">
        <w:t>Mentored four agile teams, guiding them on agile methodologies with real-world clients.</w:t>
      </w:r>
    </w:p>
    <w:p w14:paraId="7C8A53CF" w14:textId="77777777" w:rsidR="00D4390F" w:rsidRPr="00D4390F" w:rsidRDefault="00D4390F" w:rsidP="00D4390F">
      <w:pPr>
        <w:numPr>
          <w:ilvl w:val="0"/>
          <w:numId w:val="4"/>
        </w:numPr>
        <w:spacing w:after="0" w:line="240" w:lineRule="auto"/>
      </w:pPr>
      <w:r w:rsidRPr="00D4390F">
        <w:t>Facilitated communication between clients and student teams.</w:t>
      </w:r>
    </w:p>
    <w:p w14:paraId="61BE195E" w14:textId="77777777" w:rsidR="00D4390F" w:rsidRPr="00D4390F" w:rsidRDefault="00D4390F" w:rsidP="00D4390F">
      <w:pPr>
        <w:numPr>
          <w:ilvl w:val="0"/>
          <w:numId w:val="4"/>
        </w:numPr>
        <w:spacing w:after="0" w:line="240" w:lineRule="auto"/>
      </w:pPr>
      <w:r w:rsidRPr="00D4390F">
        <w:t>Assessed students on using industry-standard tools such as Confluence, GitHub, Trello, and Jira.</w:t>
      </w:r>
    </w:p>
    <w:p w14:paraId="54E01E03" w14:textId="77777777" w:rsidR="00D4390F" w:rsidRPr="00D4390F" w:rsidRDefault="00D4390F" w:rsidP="00D4390F">
      <w:pPr>
        <w:spacing w:after="0" w:line="240" w:lineRule="auto"/>
      </w:pPr>
      <w:r w:rsidRPr="00D4390F">
        <w:rPr>
          <w:b/>
          <w:bCs/>
        </w:rPr>
        <w:t>Other Work Experience</w:t>
      </w:r>
    </w:p>
    <w:p w14:paraId="34EC4463" w14:textId="77777777" w:rsidR="00D4390F" w:rsidRPr="00D4390F" w:rsidRDefault="00D4390F" w:rsidP="00D4390F">
      <w:pPr>
        <w:numPr>
          <w:ilvl w:val="0"/>
          <w:numId w:val="5"/>
        </w:numPr>
        <w:spacing w:after="0" w:line="240" w:lineRule="auto"/>
      </w:pPr>
      <w:r w:rsidRPr="00D4390F">
        <w:rPr>
          <w:b/>
          <w:bCs/>
        </w:rPr>
        <w:t>Customer Service Coordinator</w:t>
      </w:r>
      <w:r w:rsidRPr="00D4390F">
        <w:t xml:space="preserve">, </w:t>
      </w:r>
      <w:proofErr w:type="spellStart"/>
      <w:r w:rsidRPr="00D4390F">
        <w:t>UniLodge</w:t>
      </w:r>
      <w:proofErr w:type="spellEnd"/>
      <w:r w:rsidRPr="00D4390F">
        <w:t xml:space="preserve"> Australia (February 2022 – January 2024)</w:t>
      </w:r>
    </w:p>
    <w:p w14:paraId="670867FF" w14:textId="77777777" w:rsidR="00D4390F" w:rsidRPr="00D4390F" w:rsidRDefault="00D4390F" w:rsidP="00D4390F">
      <w:pPr>
        <w:numPr>
          <w:ilvl w:val="0"/>
          <w:numId w:val="5"/>
        </w:numPr>
        <w:spacing w:after="0" w:line="240" w:lineRule="auto"/>
      </w:pPr>
      <w:r w:rsidRPr="00D4390F">
        <w:rPr>
          <w:b/>
          <w:bCs/>
        </w:rPr>
        <w:t>Mathematics Tutor</w:t>
      </w:r>
      <w:r w:rsidRPr="00D4390F">
        <w:t>, Freelance Tutoring (January 2021 – February 2023)</w:t>
      </w:r>
    </w:p>
    <w:p w14:paraId="488AA044" w14:textId="77777777" w:rsidR="00D4390F" w:rsidRPr="00D4390F" w:rsidRDefault="009E584C" w:rsidP="00D4390F">
      <w:pPr>
        <w:spacing w:after="0" w:line="240" w:lineRule="auto"/>
      </w:pPr>
      <w:r>
        <w:rPr>
          <w:noProof/>
        </w:rPr>
        <w:pict w14:anchorId="68638790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933297F" w14:textId="77777777" w:rsidR="00D4390F" w:rsidRPr="00D4390F" w:rsidRDefault="00D4390F" w:rsidP="00D4390F">
      <w:pPr>
        <w:spacing w:after="0" w:line="240" w:lineRule="auto"/>
        <w:rPr>
          <w:b/>
          <w:bCs/>
        </w:rPr>
      </w:pPr>
      <w:r w:rsidRPr="00D4390F">
        <w:rPr>
          <w:b/>
          <w:bCs/>
        </w:rPr>
        <w:t>Education</w:t>
      </w:r>
    </w:p>
    <w:p w14:paraId="6C8AA653" w14:textId="77777777" w:rsidR="00D4390F" w:rsidRDefault="00D4390F" w:rsidP="00D4390F">
      <w:pPr>
        <w:pStyle w:val="ListParagraph"/>
        <w:numPr>
          <w:ilvl w:val="0"/>
          <w:numId w:val="10"/>
        </w:numPr>
        <w:spacing w:after="0" w:line="240" w:lineRule="auto"/>
      </w:pPr>
      <w:r w:rsidRPr="00D4390F">
        <w:rPr>
          <w:b/>
          <w:bCs/>
        </w:rPr>
        <w:t>Master of Information Technology: Distributed Computing</w:t>
      </w:r>
      <w:r>
        <w:t xml:space="preserve"> | </w:t>
      </w:r>
      <w:r w:rsidRPr="00D4390F">
        <w:rPr>
          <w:i/>
          <w:iCs/>
        </w:rPr>
        <w:t>University of Melbourne</w:t>
      </w:r>
      <w:r>
        <w:t xml:space="preserve"> | </w:t>
      </w:r>
      <w:r w:rsidRPr="00D4390F">
        <w:t xml:space="preserve">July 2022 </w:t>
      </w:r>
      <w:r>
        <w:t>–</w:t>
      </w:r>
      <w:r w:rsidRPr="00D4390F">
        <w:t xml:space="preserve"> Dec</w:t>
      </w:r>
      <w:r>
        <w:t xml:space="preserve"> </w:t>
      </w:r>
      <w:r w:rsidRPr="00D4390F">
        <w:t>2023</w:t>
      </w:r>
    </w:p>
    <w:p w14:paraId="4244C88B" w14:textId="000EA772" w:rsidR="00D4390F" w:rsidRPr="00D4390F" w:rsidRDefault="00D4390F" w:rsidP="00D4390F">
      <w:pPr>
        <w:pStyle w:val="ListParagraph"/>
        <w:numPr>
          <w:ilvl w:val="0"/>
          <w:numId w:val="10"/>
        </w:numPr>
        <w:spacing w:after="0" w:line="240" w:lineRule="auto"/>
      </w:pPr>
      <w:r w:rsidRPr="00D4390F">
        <w:rPr>
          <w:b/>
          <w:bCs/>
        </w:rPr>
        <w:t>Bachelor of Science in Computing and Software Systems</w:t>
      </w:r>
      <w:r>
        <w:t xml:space="preserve"> | </w:t>
      </w:r>
      <w:r w:rsidRPr="00D4390F">
        <w:rPr>
          <w:i/>
          <w:iCs/>
        </w:rPr>
        <w:t>University of Melbourne</w:t>
      </w:r>
      <w:r>
        <w:t xml:space="preserve"> | </w:t>
      </w:r>
      <w:r w:rsidRPr="00D4390F">
        <w:t>Feb 2019 - July 2022</w:t>
      </w:r>
    </w:p>
    <w:p w14:paraId="63CE4579" w14:textId="77777777" w:rsidR="00D4390F" w:rsidRPr="00D4390F" w:rsidRDefault="009E584C" w:rsidP="00D4390F">
      <w:pPr>
        <w:spacing w:after="0" w:line="240" w:lineRule="auto"/>
      </w:pPr>
      <w:r>
        <w:rPr>
          <w:noProof/>
        </w:rPr>
        <w:pict w14:anchorId="4D549BD8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B4C3002" w14:textId="77777777" w:rsidR="00D4390F" w:rsidRPr="00D4390F" w:rsidRDefault="00D4390F" w:rsidP="00D4390F">
      <w:pPr>
        <w:spacing w:after="0" w:line="240" w:lineRule="auto"/>
        <w:rPr>
          <w:b/>
          <w:bCs/>
        </w:rPr>
      </w:pPr>
      <w:r w:rsidRPr="00D4390F">
        <w:rPr>
          <w:b/>
          <w:bCs/>
        </w:rPr>
        <w:t>Projects</w:t>
      </w:r>
    </w:p>
    <w:p w14:paraId="34DAC300" w14:textId="77777777" w:rsidR="00D4390F" w:rsidRPr="00D4390F" w:rsidRDefault="00D4390F" w:rsidP="00D4390F">
      <w:pPr>
        <w:numPr>
          <w:ilvl w:val="0"/>
          <w:numId w:val="6"/>
        </w:numPr>
        <w:spacing w:after="0" w:line="240" w:lineRule="auto"/>
      </w:pPr>
      <w:r w:rsidRPr="00D4390F">
        <w:rPr>
          <w:b/>
          <w:bCs/>
        </w:rPr>
        <w:t>Safe Circle Android App:</w:t>
      </w:r>
      <w:r w:rsidRPr="00D4390F">
        <w:t xml:space="preserve"> Built in a 6-person agile team using Firebase, Google Maps API, Kotlin, and Jetpack Compose.</w:t>
      </w:r>
    </w:p>
    <w:p w14:paraId="47779DA8" w14:textId="77777777" w:rsidR="00D4390F" w:rsidRPr="00D4390F" w:rsidRDefault="00D4390F" w:rsidP="00D4390F">
      <w:pPr>
        <w:numPr>
          <w:ilvl w:val="0"/>
          <w:numId w:val="6"/>
        </w:numPr>
        <w:spacing w:after="0" w:line="240" w:lineRule="auto"/>
      </w:pPr>
      <w:r w:rsidRPr="00D4390F">
        <w:rPr>
          <w:b/>
          <w:bCs/>
        </w:rPr>
        <w:t>Web Application Widgets:</w:t>
      </w:r>
      <w:r w:rsidRPr="00D4390F">
        <w:t xml:space="preserve"> Developed custom widgets as part of a 5-person agile team using Next.js, Express.js, Node.js, Firebase, and Canvas API.</w:t>
      </w:r>
    </w:p>
    <w:p w14:paraId="52E81AE2" w14:textId="77777777" w:rsidR="00D4390F" w:rsidRPr="00D4390F" w:rsidRDefault="00D4390F" w:rsidP="00D4390F">
      <w:pPr>
        <w:numPr>
          <w:ilvl w:val="0"/>
          <w:numId w:val="6"/>
        </w:numPr>
        <w:spacing w:after="0" w:line="240" w:lineRule="auto"/>
      </w:pPr>
      <w:r w:rsidRPr="00D4390F">
        <w:rPr>
          <w:b/>
          <w:bCs/>
        </w:rPr>
        <w:t>CRM Web Application:</w:t>
      </w:r>
      <w:r w:rsidRPr="00D4390F">
        <w:t xml:space="preserve"> Created as a final year project using React.js, Node.js, Express.js, and Google Calendar API.</w:t>
      </w:r>
    </w:p>
    <w:p w14:paraId="2D5C3CAD" w14:textId="77777777" w:rsidR="00D4390F" w:rsidRPr="00D4390F" w:rsidRDefault="00D4390F" w:rsidP="00D4390F">
      <w:pPr>
        <w:numPr>
          <w:ilvl w:val="0"/>
          <w:numId w:val="6"/>
        </w:numPr>
        <w:spacing w:after="0" w:line="240" w:lineRule="auto"/>
      </w:pPr>
      <w:r w:rsidRPr="00D4390F">
        <w:rPr>
          <w:b/>
          <w:bCs/>
        </w:rPr>
        <w:t>Distributed Whiteboard Application:</w:t>
      </w:r>
      <w:r w:rsidRPr="00D4390F">
        <w:t xml:space="preserve"> Developed with Java, using sockets and threading for multithreading.</w:t>
      </w:r>
    </w:p>
    <w:p w14:paraId="469073E4" w14:textId="77777777" w:rsidR="00D4390F" w:rsidRPr="00D4390F" w:rsidRDefault="009E584C" w:rsidP="00D4390F">
      <w:pPr>
        <w:spacing w:after="0" w:line="240" w:lineRule="auto"/>
      </w:pPr>
      <w:r>
        <w:rPr>
          <w:noProof/>
        </w:rPr>
        <w:pict w14:anchorId="41EB82F6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EBAD0C3" w14:textId="77777777" w:rsidR="00D4390F" w:rsidRPr="00D4390F" w:rsidRDefault="00D4390F" w:rsidP="00D4390F">
      <w:pPr>
        <w:spacing w:after="0" w:line="240" w:lineRule="auto"/>
        <w:rPr>
          <w:b/>
          <w:bCs/>
        </w:rPr>
      </w:pPr>
      <w:r w:rsidRPr="00D4390F">
        <w:rPr>
          <w:b/>
          <w:bCs/>
        </w:rPr>
        <w:t>Voluntary Experience</w:t>
      </w:r>
    </w:p>
    <w:p w14:paraId="4FE7A800" w14:textId="77777777" w:rsidR="00D4390F" w:rsidRPr="00D4390F" w:rsidRDefault="00D4390F" w:rsidP="00D4390F">
      <w:pPr>
        <w:numPr>
          <w:ilvl w:val="0"/>
          <w:numId w:val="7"/>
        </w:numPr>
        <w:spacing w:after="0" w:line="240" w:lineRule="auto"/>
      </w:pPr>
      <w:r w:rsidRPr="00D4390F">
        <w:rPr>
          <w:b/>
          <w:bCs/>
        </w:rPr>
        <w:t>Vice President</w:t>
      </w:r>
      <w:r w:rsidRPr="00D4390F">
        <w:t>, Inter-Collegiate International Student Committee</w:t>
      </w:r>
    </w:p>
    <w:p w14:paraId="0524D5B4" w14:textId="77777777" w:rsidR="00D4390F" w:rsidRPr="00D4390F" w:rsidRDefault="00D4390F" w:rsidP="00D4390F">
      <w:pPr>
        <w:numPr>
          <w:ilvl w:val="0"/>
          <w:numId w:val="7"/>
        </w:numPr>
        <w:spacing w:after="0" w:line="240" w:lineRule="auto"/>
      </w:pPr>
      <w:r w:rsidRPr="00D4390F">
        <w:rPr>
          <w:b/>
          <w:bCs/>
        </w:rPr>
        <w:t>Treasurer</w:t>
      </w:r>
      <w:r w:rsidRPr="00D4390F">
        <w:t>, Executive Committee (International House Student Club)</w:t>
      </w:r>
    </w:p>
    <w:p w14:paraId="71271BBA" w14:textId="77777777" w:rsidR="00D4390F" w:rsidRPr="00D4390F" w:rsidRDefault="00D4390F" w:rsidP="00D4390F">
      <w:pPr>
        <w:numPr>
          <w:ilvl w:val="0"/>
          <w:numId w:val="7"/>
        </w:numPr>
        <w:spacing w:after="0" w:line="240" w:lineRule="auto"/>
      </w:pPr>
      <w:r w:rsidRPr="00D4390F">
        <w:rPr>
          <w:b/>
          <w:bCs/>
        </w:rPr>
        <w:t>Orientation Week Leader</w:t>
      </w:r>
      <w:r w:rsidRPr="00D4390F">
        <w:t>, International House Student Club</w:t>
      </w:r>
    </w:p>
    <w:p w14:paraId="045F9766" w14:textId="77777777" w:rsidR="00D4390F" w:rsidRPr="00D4390F" w:rsidRDefault="009E584C" w:rsidP="00D4390F">
      <w:pPr>
        <w:spacing w:after="0" w:line="240" w:lineRule="auto"/>
      </w:pPr>
      <w:r>
        <w:rPr>
          <w:noProof/>
        </w:rPr>
        <w:pict w14:anchorId="030BFAE0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68EEC16" w14:textId="77777777" w:rsidR="00F335B2" w:rsidRDefault="00D4390F" w:rsidP="00F335B2">
      <w:pPr>
        <w:spacing w:after="0" w:line="240" w:lineRule="auto"/>
        <w:rPr>
          <w:b/>
          <w:bCs/>
        </w:rPr>
      </w:pPr>
      <w:r w:rsidRPr="00D4390F">
        <w:rPr>
          <w:b/>
          <w:bCs/>
        </w:rPr>
        <w:t>Additional Skills</w:t>
      </w:r>
    </w:p>
    <w:p w14:paraId="1B0ECDCF" w14:textId="77777777" w:rsidR="00F335B2" w:rsidRPr="00F335B2" w:rsidRDefault="00F335B2" w:rsidP="00F335B2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 w:rsidRPr="00F335B2">
        <w:t>Strong proficiency in object-oriented programming.</w:t>
      </w:r>
    </w:p>
    <w:p w14:paraId="17B3E27A" w14:textId="77777777" w:rsidR="00F335B2" w:rsidRPr="00F335B2" w:rsidRDefault="00F335B2" w:rsidP="00F335B2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 w:rsidRPr="00F335B2">
        <w:t>Proficient in SQL and relational databases.</w:t>
      </w:r>
    </w:p>
    <w:p w14:paraId="40111292" w14:textId="77777777" w:rsidR="00F335B2" w:rsidRPr="00F335B2" w:rsidRDefault="00F335B2" w:rsidP="00F335B2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 w:rsidRPr="00F335B2">
        <w:t>Experience with object-oriented languages: C#, Java, C++.</w:t>
      </w:r>
    </w:p>
    <w:p w14:paraId="7CEDFD37" w14:textId="1C067DB4" w:rsidR="001848BF" w:rsidRPr="00F335B2" w:rsidRDefault="00F335B2" w:rsidP="00F335B2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 w:rsidRPr="00F335B2">
        <w:t>Familiar with GIT and version control systems.</w:t>
      </w:r>
    </w:p>
    <w:sectPr w:rsidR="001848BF" w:rsidRPr="00F335B2" w:rsidSect="00D4390F">
      <w:pgSz w:w="11906" w:h="16838"/>
      <w:pgMar w:top="720" w:right="454" w:bottom="720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54219A"/>
    <w:multiLevelType w:val="hybridMultilevel"/>
    <w:tmpl w:val="90581E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E6969"/>
    <w:multiLevelType w:val="multilevel"/>
    <w:tmpl w:val="7952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C57899"/>
    <w:multiLevelType w:val="multilevel"/>
    <w:tmpl w:val="C4EE8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855CB5"/>
    <w:multiLevelType w:val="hybridMultilevel"/>
    <w:tmpl w:val="408CA35A"/>
    <w:lvl w:ilvl="0" w:tplc="3656CEC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7D7FB9"/>
    <w:multiLevelType w:val="multilevel"/>
    <w:tmpl w:val="6B48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834B7A"/>
    <w:multiLevelType w:val="multilevel"/>
    <w:tmpl w:val="A046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366489"/>
    <w:multiLevelType w:val="multilevel"/>
    <w:tmpl w:val="66F8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490E04"/>
    <w:multiLevelType w:val="multilevel"/>
    <w:tmpl w:val="A1DCE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D577F3"/>
    <w:multiLevelType w:val="multilevel"/>
    <w:tmpl w:val="E752C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D121CE"/>
    <w:multiLevelType w:val="hybridMultilevel"/>
    <w:tmpl w:val="4314EB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63020E"/>
    <w:multiLevelType w:val="multilevel"/>
    <w:tmpl w:val="DDD8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9752135">
    <w:abstractNumId w:val="5"/>
  </w:num>
  <w:num w:numId="2" w16cid:durableId="1316565107">
    <w:abstractNumId w:val="2"/>
  </w:num>
  <w:num w:numId="3" w16cid:durableId="1091779038">
    <w:abstractNumId w:val="7"/>
  </w:num>
  <w:num w:numId="4" w16cid:durableId="1281885482">
    <w:abstractNumId w:val="1"/>
  </w:num>
  <w:num w:numId="5" w16cid:durableId="539435446">
    <w:abstractNumId w:val="4"/>
  </w:num>
  <w:num w:numId="6" w16cid:durableId="614866054">
    <w:abstractNumId w:val="10"/>
  </w:num>
  <w:num w:numId="7" w16cid:durableId="1959024147">
    <w:abstractNumId w:val="8"/>
  </w:num>
  <w:num w:numId="8" w16cid:durableId="1352030365">
    <w:abstractNumId w:val="6"/>
  </w:num>
  <w:num w:numId="9" w16cid:durableId="1372992498">
    <w:abstractNumId w:val="3"/>
  </w:num>
  <w:num w:numId="10" w16cid:durableId="1027754768">
    <w:abstractNumId w:val="9"/>
  </w:num>
  <w:num w:numId="11" w16cid:durableId="1544557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90F"/>
    <w:rsid w:val="001621C7"/>
    <w:rsid w:val="001848BF"/>
    <w:rsid w:val="002F2441"/>
    <w:rsid w:val="00364826"/>
    <w:rsid w:val="004854C0"/>
    <w:rsid w:val="00577A00"/>
    <w:rsid w:val="007E511C"/>
    <w:rsid w:val="00805361"/>
    <w:rsid w:val="00867289"/>
    <w:rsid w:val="009B0887"/>
    <w:rsid w:val="009E584C"/>
    <w:rsid w:val="00BD2D44"/>
    <w:rsid w:val="00D4390F"/>
    <w:rsid w:val="00DA5270"/>
    <w:rsid w:val="00F3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2FFA3"/>
  <w15:chartTrackingRefBased/>
  <w15:docId w15:val="{56B1C496-1303-45D6-88E4-19169B940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9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9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9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9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9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9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9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9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9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9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9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9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9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9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9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9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9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9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9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9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9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9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9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9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9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9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9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9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39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9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3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yukash-sivaraj/" TargetMode="External"/><Relationship Id="rId5" Type="http://schemas.openxmlformats.org/officeDocument/2006/relationships/hyperlink" Target="https://github.com/YSPl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18</TotalTime>
  <Pages>1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Yukash Sivaraj</dc:creator>
  <cp:keywords/>
  <dc:description/>
  <cp:lastModifiedBy>Yukash Sivaraj</cp:lastModifiedBy>
  <cp:revision>7</cp:revision>
  <cp:lastPrinted>2024-08-08T04:03:00Z</cp:lastPrinted>
  <dcterms:created xsi:type="dcterms:W3CDTF">2024-08-08T03:55:00Z</dcterms:created>
  <dcterms:modified xsi:type="dcterms:W3CDTF">2024-08-15T07:16:00Z</dcterms:modified>
</cp:coreProperties>
</file>